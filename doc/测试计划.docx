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CB0C1F">
      <w:pPr>
        <w:pStyle w:val="Projec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</w:t>
      </w:r>
      <w:r>
        <w:rPr>
          <w:rFonts w:ascii="Arial" w:hAnsi="Arial"/>
        </w:rPr>
        <w:t>ava</w:t>
      </w:r>
      <w:r>
        <w:rPr>
          <w:rFonts w:ascii="Arial" w:hAnsi="Arial" w:hint="eastAsia"/>
        </w:rPr>
        <w:t>计算器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B0C1F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D90EB8" w:rsidRDefault="00D90EB8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B0C1F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CB0C1F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CB0C1F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  <w:r>
              <w:t>&lt;</w:t>
            </w:r>
            <w:r w:rsidR="00CB0C1F">
              <w:rPr>
                <w:rFonts w:hint="eastAsia"/>
              </w:rPr>
              <w:t>1</w:t>
            </w:r>
            <w:r>
              <w:t>.</w:t>
            </w:r>
            <w:r w:rsidR="00CB0C1F"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B0C1F">
              <w:rPr>
                <w:rFonts w:hint="eastAsia"/>
              </w:rPr>
              <w:t>编写了针对lab1的黑盒测试文档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Default="005A4500">
            <w:pPr>
              <w:pStyle w:val="Tabletext"/>
            </w:pPr>
            <w:r>
              <w:rPr>
                <w:rFonts w:hint="eastAsia"/>
              </w:rPr>
              <w:t>沈小洲、邵欣阳、</w:t>
            </w:r>
            <w:r w:rsidR="00CB0C1F">
              <w:rPr>
                <w:rFonts w:hint="eastAsia"/>
              </w:rPr>
              <w:t>汪</w:t>
            </w:r>
            <w:proofErr w:type="gramStart"/>
            <w:r w:rsidR="00CB0C1F">
              <w:rPr>
                <w:rFonts w:hint="eastAsia"/>
              </w:rPr>
              <w:t>喆昊</w:t>
            </w:r>
            <w:proofErr w:type="gramEnd"/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3.1.9</w:t>
      </w:r>
      <w:r>
        <w:rPr>
          <w:noProof/>
        </w:rPr>
        <w:tab/>
      </w:r>
      <w:r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3.1.10</w:t>
      </w:r>
      <w:r>
        <w:rPr>
          <w:noProof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3.1.11</w:t>
      </w:r>
      <w:r>
        <w:rPr>
          <w:noProof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3.1.12</w:t>
      </w:r>
      <w:r>
        <w:rPr>
          <w:noProof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B0C1F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498923542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498923543"/>
      <w:r>
        <w:rPr>
          <w:rFonts w:hint="eastAsia"/>
        </w:rPr>
        <w:t>目的</w:t>
      </w:r>
      <w:bookmarkEnd w:id="1"/>
    </w:p>
    <w:p w:rsidR="00D90EB8" w:rsidRDefault="00666201">
      <w:pPr>
        <w:pStyle w:val="a9"/>
      </w:pPr>
      <w:r>
        <w:rPr>
          <w:rFonts w:ascii="Times New Roman" w:hint="eastAsia"/>
        </w:rPr>
        <w:t>简易</w:t>
      </w:r>
      <w:r>
        <w:rPr>
          <w:rFonts w:ascii="Times New Roman" w:hint="eastAsia"/>
        </w:rPr>
        <w:t>Java</w:t>
      </w:r>
      <w:r>
        <w:rPr>
          <w:rFonts w:ascii="Times New Roman" w:hint="eastAsia"/>
        </w:rPr>
        <w:t>计算器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列出推荐的测试需求（高层次）。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列出测试项目的可交付元素</w:t>
      </w:r>
    </w:p>
    <w:p w:rsidR="00D90EB8" w:rsidRDefault="00D90EB8">
      <w:pPr>
        <w:pStyle w:val="2"/>
        <w:tabs>
          <w:tab w:val="num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 w:rsidR="00414BB7" w:rsidRPr="00414BB7" w:rsidRDefault="00414BB7" w:rsidP="00414BB7">
      <w:pPr>
        <w:ind w:left="450"/>
      </w:pPr>
      <w:r>
        <w:rPr>
          <w:rFonts w:hint="eastAsia"/>
        </w:rPr>
        <w:t>测试对象为本项目的图形界面（即项目本体）。主要测试其各种基本运算功能以及混合运算功能。测试对象由三个模块构成，Main模块启动UI界面，UI模块构建图形化界面，Calculator界面负责提供计算接口并计算。项目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上找的开源项目，因而没有历史信息/</w:t>
      </w:r>
    </w:p>
    <w:p w:rsidR="00D90EB8" w:rsidRDefault="00D90EB8">
      <w:pPr>
        <w:pStyle w:val="2"/>
        <w:tabs>
          <w:tab w:val="num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 w:rsidR="00D90EB8" w:rsidRDefault="00425173" w:rsidP="00374C62">
      <w:pPr>
        <w:ind w:left="720"/>
      </w:pPr>
      <w:r>
        <w:rPr>
          <w:rFonts w:hint="eastAsia"/>
        </w:rPr>
        <w:t>目前仅进行功能测试（使用黑盒测试法）。</w:t>
      </w:r>
      <w:r w:rsidR="00A9621E">
        <w:rPr>
          <w:rFonts w:hint="eastAsia"/>
        </w:rPr>
        <w:t>将接受测试的</w:t>
      </w:r>
      <w:r w:rsidR="007D2C92">
        <w:rPr>
          <w:rFonts w:hint="eastAsia"/>
        </w:rPr>
        <w:t>对象包括整个图形界面。</w:t>
      </w:r>
      <w:r w:rsidR="00D315C6">
        <w:rPr>
          <w:rFonts w:hint="eastAsia"/>
        </w:rPr>
        <w:t>测试假设该软件仅在windows上运行，且有正确的</w:t>
      </w:r>
      <w:proofErr w:type="spellStart"/>
      <w:r w:rsidR="00D315C6">
        <w:rPr>
          <w:rFonts w:hint="eastAsia"/>
        </w:rPr>
        <w:t>jvm</w:t>
      </w:r>
      <w:proofErr w:type="spellEnd"/>
      <w:r w:rsidR="00D315C6">
        <w:rPr>
          <w:rFonts w:hint="eastAsia"/>
        </w:rPr>
        <w:t>环境配置。</w:t>
      </w:r>
    </w:p>
    <w:p w:rsidR="00D90EB8" w:rsidRDefault="00D90EB8" w:rsidP="00753AAA">
      <w:pPr>
        <w:ind w:firstLine="720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A678CD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F541C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5A4500">
            <w:pPr>
              <w:pStyle w:val="12"/>
            </w:pPr>
            <w:r>
              <w:rPr>
                <w:rFonts w:hint="eastAsia"/>
              </w:rPr>
              <w:t>沈小洲、邵欣阳、</w:t>
            </w:r>
            <w:bookmarkStart w:id="4" w:name="_GoBack"/>
            <w:bookmarkEnd w:id="4"/>
            <w:r w:rsidR="00F2671A">
              <w:rPr>
                <w:rFonts w:hint="eastAsia"/>
              </w:rPr>
              <w:t>汪喆昊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F2671A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A678CD">
              <w:rPr>
                <w:rFonts w:hAnsi="Wingdings"/>
                <w:lang w:val="en-U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业务模型或业务流程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业务功能和业务规则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5" w:name="_Toc498923547"/>
      <w:r>
        <w:rPr>
          <w:rFonts w:hint="eastAsia"/>
        </w:rPr>
        <w:lastRenderedPageBreak/>
        <w:t>测试需求</w:t>
      </w:r>
      <w:bookmarkEnd w:id="5"/>
    </w:p>
    <w:p w:rsidR="00D90EB8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EC5B37" w:rsidRDefault="00EC5B37" w:rsidP="00EC5B37">
      <w:pPr>
        <w:pStyle w:val="2"/>
      </w:pPr>
      <w:r>
        <w:rPr>
          <w:rFonts w:hint="eastAsia"/>
        </w:rPr>
        <w:t>功能性测试对象</w:t>
      </w:r>
    </w:p>
    <w:p w:rsidR="00876260" w:rsidRDefault="00EC5B37" w:rsidP="00A74835">
      <w:pPr>
        <w:ind w:left="360"/>
      </w:pPr>
      <w:r>
        <w:rPr>
          <w:rFonts w:hint="eastAsia"/>
        </w:rPr>
        <w:t>测试项目本体（图形化界面）。使用黑盒测试法。</w:t>
      </w:r>
      <w:r w:rsidR="00876260">
        <w:rPr>
          <w:rFonts w:hint="eastAsia"/>
        </w:rPr>
        <w:t>应当满足的功能性需求为：可进行加法、减法、乘法、除法、乘方、开平方、取倒数、取10为底对数、取百分数、sin、cos、tan运算。</w:t>
      </w:r>
    </w:p>
    <w:p w:rsidR="00EC5B37" w:rsidRDefault="00EC5B37" w:rsidP="00EC5B37">
      <w:pPr>
        <w:ind w:left="360"/>
      </w:pPr>
      <w:r>
        <w:rPr>
          <w:rFonts w:hint="eastAsia"/>
        </w:rPr>
        <w:t>对应的用例</w:t>
      </w:r>
      <w:r w:rsidR="00876260">
        <w:rPr>
          <w:rFonts w:hint="eastAsia"/>
        </w:rPr>
        <w:t>图</w:t>
      </w:r>
      <w:r>
        <w:rPr>
          <w:rFonts w:hint="eastAsia"/>
        </w:rPr>
        <w:t>为</w:t>
      </w:r>
    </w:p>
    <w:p w:rsidR="00876260" w:rsidRPr="00EC5B37" w:rsidRDefault="002D24F2" w:rsidP="00EC5B37">
      <w:pPr>
        <w:ind w:left="360"/>
      </w:pPr>
      <w:r>
        <w:rPr>
          <w:noProof/>
        </w:rPr>
        <w:drawing>
          <wp:inline distT="0" distB="0" distL="0" distR="0" wp14:anchorId="7B9AC323" wp14:editId="0FADC74A">
            <wp:extent cx="2190750" cy="1220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91" cy="1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6" w:name="_Toc498923548"/>
      <w:r>
        <w:rPr>
          <w:rFonts w:hint="eastAsia"/>
        </w:rPr>
        <w:lastRenderedPageBreak/>
        <w:t>测试策略</w:t>
      </w:r>
      <w:bookmarkEnd w:id="6"/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7" w:name="_Toc498923549"/>
      <w:r>
        <w:rPr>
          <w:rFonts w:hint="eastAsia"/>
        </w:rPr>
        <w:t>测试类型</w:t>
      </w:r>
      <w:bookmarkEnd w:id="7"/>
    </w:p>
    <w:p w:rsidR="00D90EB8" w:rsidRDefault="00D90EB8" w:rsidP="00D51F6E">
      <w:pPr>
        <w:pStyle w:val="3"/>
        <w:tabs>
          <w:tab w:val="num" w:pos="360"/>
        </w:tabs>
      </w:pPr>
      <w:bookmarkStart w:id="8" w:name="_Toc498923550"/>
      <w:r>
        <w:rPr>
          <w:rFonts w:hint="eastAsia"/>
        </w:rPr>
        <w:t>数据和数据库完整性测试</w:t>
      </w:r>
      <w:bookmarkEnd w:id="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InfoBlue"/>
      </w:pPr>
    </w:p>
    <w:p w:rsidR="00D90EB8" w:rsidRDefault="00D90EB8" w:rsidP="009072B1">
      <w:pPr>
        <w:pStyle w:val="3"/>
        <w:numPr>
          <w:ilvl w:val="2"/>
          <w:numId w:val="1"/>
        </w:numPr>
      </w:pPr>
      <w:bookmarkStart w:id="9" w:name="_Toc498923551"/>
      <w:r>
        <w:rPr>
          <w:rFonts w:hint="eastAsia"/>
        </w:rPr>
        <w:t>功能测试</w:t>
      </w:r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EA3177" w:rsidP="00B825E9">
            <w:r>
              <w:rPr>
                <w:rFonts w:hint="eastAsia"/>
              </w:rPr>
              <w:t>确保计算器</w:t>
            </w:r>
            <w:r w:rsidR="009072B1">
              <w:rPr>
                <w:rFonts w:hint="eastAsia"/>
              </w:rPr>
              <w:t>各项功能</w:t>
            </w:r>
            <w:r>
              <w:rPr>
                <w:rFonts w:hint="eastAsia"/>
              </w:rPr>
              <w:t>可以正常使用。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加法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123+90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213</w:t>
            </w:r>
            <w:r>
              <w:rPr>
                <w:rFonts w:hint="eastAsia"/>
              </w:rPr>
              <w:t>，则通过。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12+90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102</w:t>
            </w:r>
            <w:r>
              <w:rPr>
                <w:rFonts w:hint="eastAsia"/>
              </w:rPr>
              <w:t>。</w:t>
            </w:r>
          </w:p>
          <w:p w:rsidR="007E02D8" w:rsidRDefault="007E02D8" w:rsidP="007E02D8">
            <w:pPr>
              <w:ind w:left="720"/>
            </w:pPr>
            <w:r>
              <w:rPr>
                <w:rFonts w:hint="eastAsia"/>
              </w:rPr>
              <w:t>99999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99999999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1.00099998E8</w:t>
            </w:r>
            <w:r>
              <w:t xml:space="preserve"> </w:t>
            </w:r>
            <w:r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减法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123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33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-78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99999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99999999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为-</w:t>
            </w:r>
            <w:r w:rsidR="007E02D8">
              <w:rPr>
                <w:rFonts w:hint="eastAsia"/>
              </w:rPr>
              <w:t>9.9E7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乘法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37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851测试通过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-16测试通过</w:t>
            </w:r>
          </w:p>
          <w:p w:rsidR="007E02D8" w:rsidRPr="00F475D1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9999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9999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9.9980001E7测试通过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除法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In</w:t>
            </w:r>
            <w:r w:rsidR="007E02D8">
              <w:t>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</w:t>
            </w:r>
            <w:r w:rsidR="007E02D8">
              <w:t>4 / 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17.0</w:t>
            </w:r>
            <w:r w:rsidR="007E02D8">
              <w:rPr>
                <w:rFonts w:hint="eastAsia"/>
              </w:rPr>
              <w:t>测试通过</w:t>
            </w:r>
          </w:p>
          <w:p w:rsidR="007E02D8" w:rsidRPr="00804E7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34 / 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11.33333333333334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平方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</w:t>
            </w:r>
            <w:r w:rsidR="007E02D8">
              <w:t xml:space="preserve"> * 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4.0</w:t>
            </w:r>
            <w:r w:rsidR="007E02D8">
              <w:rPr>
                <w:rFonts w:hint="eastAsia"/>
              </w:rPr>
              <w:t>测试通过</w:t>
            </w:r>
          </w:p>
          <w:p w:rsidR="007E02D8" w:rsidRPr="00381E2E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</w:t>
            </w:r>
            <w:r w:rsidR="007E02D8">
              <w:t>2 * (-2)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4.0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开方</w:t>
            </w:r>
          </w:p>
          <w:p w:rsidR="007E02D8" w:rsidRPr="00283088" w:rsidRDefault="007D66B9" w:rsidP="007E02D8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输入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hint="eastAsia"/>
                </w:rPr>
                <m:t>，若结果为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1.4142135623730951</m:t>
              </m:r>
            </m:oMath>
            <w:r w:rsidR="007E02D8">
              <w:rPr>
                <w:rFonts w:hint="eastAsia"/>
              </w:rPr>
              <w:t xml:space="preserve"> 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取倒数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1 / 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Infinity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/ 20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0.05</w:t>
            </w:r>
            <w:r w:rsidR="007E02D8">
              <w:rPr>
                <w:rFonts w:hint="eastAsia"/>
              </w:rPr>
              <w:t>测试通过</w:t>
            </w:r>
          </w:p>
          <w:p w:rsidR="007E02D8" w:rsidRPr="00F66E3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/ (-2)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-0.5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cos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cos(0)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c</w:t>
            </w:r>
            <w:r w:rsidR="007E02D8">
              <w:t>os(-1)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5A12">
              <w:t>0.5403023058681398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c</w:t>
            </w:r>
            <w:r w:rsidR="007E02D8">
              <w:t>os(1)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 w:rsidRPr="00DE5A12">
              <w:t>0.5403023058681398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sin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07FE">
              <w:t>0.8414709848078965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in(-1)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07FE">
              <w:t>-0.8414709848078965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tan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t</w:t>
            </w:r>
            <w:r w:rsidR="007E02D8">
              <w:t>an(0)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t</w:t>
            </w:r>
            <w:r w:rsidR="007E02D8">
              <w:t>an(1)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8C54EA">
              <w:t>1.5574077246549023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乘方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</w:t>
            </w:r>
            <w:r w:rsidR="007E02D8">
              <w:t xml:space="preserve">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9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(</w:t>
            </w:r>
            <w:r w:rsidR="007E02D8">
              <w:t>-3)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9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</w:t>
            </w:r>
            <w:r w:rsidR="007E02D8">
              <w:t>9999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8725F5">
              <w:t>9.999800001E9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lastRenderedPageBreak/>
              <w:t>取10为底的对数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CC0769">
              <w:t>-Infinity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Log10(10)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1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取百分数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0.2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-0.2测试通过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200%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2测试通过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-200%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-2测试通过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混合测试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（1</w:t>
            </w:r>
            <w:r w:rsidR="007E02D8">
              <w:t xml:space="preserve"> * 18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2222）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2 +</w:t>
            </w:r>
            <w:r w:rsidR="007E02D8">
              <w:t xml:space="preserve"> </w:t>
            </w:r>
            <w:r w:rsidR="007E02D8">
              <w:rPr>
                <w:rFonts w:hint="eastAsia"/>
              </w:rPr>
              <w:t>1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1103测试通过</w:t>
            </w:r>
          </w:p>
          <w:p w:rsidR="00D90EB8" w:rsidRDefault="007D66B9" w:rsidP="007D66B9">
            <w:pPr>
              <w:ind w:firstLineChars="400" w:firstLine="80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+</w:t>
            </w:r>
            <w:r w:rsidR="007E02D8"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7E02D8">
              <w:rPr>
                <w:rFonts w:hint="eastAsia"/>
              </w:rPr>
              <w:t xml:space="preserve"> +</w:t>
            </w:r>
            <w:r w:rsidR="007E02D8">
              <w:t xml:space="preserve"> </w:t>
            </w:r>
            <w:r w:rsidR="007E02D8">
              <w:rPr>
                <w:rFonts w:hint="eastAsia"/>
              </w:rPr>
              <w:t>1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+</w:t>
            </w:r>
            <w:r w:rsidR="007E02D8">
              <w:t xml:space="preserve"> </w:t>
            </w:r>
            <w:r w:rsidR="007E02D8">
              <w:rPr>
                <w:rFonts w:hint="eastAsia"/>
              </w:rPr>
              <w:t>cos（0） +</w:t>
            </w:r>
            <w:r w:rsidR="007E02D8">
              <w:t xml:space="preserve"> </w:t>
            </w:r>
            <w:r w:rsidR="007E02D8">
              <w:rPr>
                <w:rFonts w:hint="eastAsia"/>
              </w:rPr>
              <w:t>sin（0）+</w:t>
            </w:r>
            <w:r w:rsidR="007E02D8">
              <w:t xml:space="preserve"> </w:t>
            </w:r>
            <w:r w:rsidR="007E02D8">
              <w:rPr>
                <w:rFonts w:hint="eastAsia"/>
              </w:rPr>
              <w:t>tan（0）+</w:t>
            </w:r>
            <w:r w:rsidR="007E02D8">
              <w:t xml:space="preserve"> </w:t>
            </w:r>
            <w:r w:rsidR="007E02D8">
              <w:rPr>
                <w:rFonts w:hint="eastAsia"/>
              </w:rPr>
              <w:t>3</w:t>
            </w:r>
            <w:r w:rsidR="007E02D8">
              <w:t xml:space="preserve"> </w:t>
            </w:r>
            <w:r w:rsidR="007E02D8">
              <w:rPr>
                <w:rFonts w:hint="eastAsia"/>
              </w:rPr>
              <w:t>^</w:t>
            </w:r>
            <w:r w:rsidR="007E02D8">
              <w:t xml:space="preserve"> 2 + log10(1) + 20%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16</w:t>
            </w:r>
            <w:r w:rsidR="007E02D8" w:rsidRPr="00856D35">
              <w:t>.</w:t>
            </w:r>
            <w:r w:rsidR="007E02D8">
              <w:t>1</w:t>
            </w:r>
            <w:r w:rsidR="007E02D8" w:rsidRPr="00856D35">
              <w:t>142135623730951</w:t>
            </w:r>
            <w:r w:rsidR="007E02D8">
              <w:rPr>
                <w:rFonts w:hint="eastAsia"/>
              </w:rPr>
              <w:t>测试通过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完成标准：</w:t>
            </w:r>
          </w:p>
        </w:tc>
        <w:tc>
          <w:tcPr>
            <w:tcW w:w="6627" w:type="dxa"/>
          </w:tcPr>
          <w:p w:rsidR="00D90EB8" w:rsidRDefault="00D90EB8" w:rsidP="007E02D8">
            <w:r>
              <w:rPr>
                <w:rFonts w:hAnsi="Symbol"/>
              </w:rPr>
              <w:sym w:font="Symbol" w:char="F0B7"/>
            </w:r>
            <w:r>
              <w:rPr>
                <w:rFonts w:ascii="Times New Roman"/>
              </w:rPr>
              <w:t xml:space="preserve">   </w:t>
            </w:r>
            <w:r>
              <w:rPr>
                <w:rFonts w:hint="eastAsia"/>
              </w:rPr>
              <w:t>所计划的测试已全部执行</w:t>
            </w:r>
            <w:r w:rsidR="00EB3FEA">
              <w:rPr>
                <w:rFonts w:hint="eastAsia"/>
              </w:rPr>
              <w:t>且通过</w:t>
            </w:r>
            <w:r>
              <w:rPr>
                <w:rFonts w:hint="eastAsia"/>
              </w:rPr>
              <w:t>。</w:t>
            </w:r>
          </w:p>
          <w:p w:rsidR="00D90EB8" w:rsidRDefault="00D90EB8" w:rsidP="007E02D8">
            <w:r>
              <w:rPr>
                <w:rFonts w:hAnsi="Symbol"/>
              </w:rPr>
              <w:sym w:font="Symbol" w:char="F0B7"/>
            </w:r>
            <w:r>
              <w:t xml:space="preserve">  </w:t>
            </w:r>
            <w:r>
              <w:rPr>
                <w:rFonts w:hint="eastAsia"/>
              </w:rPr>
              <w:t>所发现的缺陷已全部解决。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887520" w:rsidP="00887520">
            <w:r>
              <w:rPr>
                <w:rFonts w:hint="eastAsia"/>
              </w:rPr>
              <w:t>无。</w:t>
            </w:r>
          </w:p>
        </w:tc>
      </w:tr>
    </w:tbl>
    <w:p w:rsidR="00D90EB8" w:rsidRDefault="00D90EB8">
      <w:pPr>
        <w:pStyle w:val="12"/>
      </w:pPr>
    </w:p>
    <w:p w:rsidR="00D90EB8" w:rsidRDefault="00D90EB8" w:rsidP="00F9798B">
      <w:pPr>
        <w:pStyle w:val="3"/>
        <w:numPr>
          <w:ilvl w:val="2"/>
          <w:numId w:val="1"/>
        </w:numPr>
      </w:pPr>
      <w:r>
        <w:br w:type="page"/>
      </w:r>
      <w:bookmarkStart w:id="10" w:name="_Toc498923552"/>
      <w:r>
        <w:rPr>
          <w:rFonts w:hint="eastAsia"/>
        </w:rPr>
        <w:lastRenderedPageBreak/>
        <w:t>业务周期测试</w:t>
      </w:r>
      <w:bookmarkEnd w:id="1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 w:rsidP="00F9798B">
      <w:pPr>
        <w:pStyle w:val="3"/>
        <w:tabs>
          <w:tab w:val="num" w:pos="360"/>
        </w:tabs>
      </w:pPr>
      <w:r>
        <w:br w:type="page"/>
      </w:r>
      <w:bookmarkStart w:id="11" w:name="_Toc498923553"/>
      <w:r>
        <w:rPr>
          <w:rFonts w:hint="eastAsia"/>
        </w:rPr>
        <w:lastRenderedPageBreak/>
        <w:t>用户界面测试</w:t>
      </w:r>
      <w:bookmarkEnd w:id="1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3"/>
        <w:tabs>
          <w:tab w:val="num" w:pos="360"/>
        </w:tabs>
      </w:pPr>
      <w:r>
        <w:br w:type="page"/>
      </w:r>
      <w:bookmarkStart w:id="12" w:name="_Toc498923554"/>
      <w:r>
        <w:rPr>
          <w:rFonts w:hint="eastAsia"/>
        </w:rPr>
        <w:lastRenderedPageBreak/>
        <w:t>性能评价</w:t>
      </w:r>
      <w:bookmarkEnd w:id="1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 w:rsidP="00147CCC">
      <w:pPr>
        <w:pStyle w:val="3"/>
        <w:tabs>
          <w:tab w:val="num" w:pos="360"/>
        </w:tabs>
      </w:pPr>
      <w:r>
        <w:br w:type="page"/>
      </w:r>
      <w:bookmarkStart w:id="13" w:name="_Toc498923555"/>
      <w:r>
        <w:rPr>
          <w:rFonts w:hint="eastAsia"/>
        </w:rPr>
        <w:lastRenderedPageBreak/>
        <w:t>负载测试</w:t>
      </w:r>
      <w:bookmarkEnd w:id="1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147CCC" w:rsidP="00147CCC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017FED" w:rsidP="00017FED">
      <w:pPr>
        <w:pStyle w:val="3"/>
        <w:numPr>
          <w:ilvl w:val="0"/>
          <w:numId w:val="0"/>
        </w:numPr>
      </w:pPr>
      <w:r>
        <w:t xml:space="preserve"> </w:t>
      </w:r>
      <w:r w:rsidR="00D90EB8">
        <w:br w:type="page"/>
      </w:r>
      <w:bookmarkStart w:id="14" w:name="_Toc498923562"/>
      <w:r w:rsidR="00D90EB8">
        <w:rPr>
          <w:rFonts w:hint="eastAsia"/>
        </w:rPr>
        <w:lastRenderedPageBreak/>
        <w:t>工具</w:t>
      </w:r>
      <w:bookmarkEnd w:id="14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InfoBlue"/>
      </w:pPr>
      <w:r>
        <w:rPr>
          <w:rFonts w:ascii="Arial" w:hAnsi="Arial"/>
        </w:rPr>
        <w:t>[</w:t>
      </w:r>
      <w:r>
        <w:rPr>
          <w:rFonts w:hint="eastAsia"/>
        </w:rPr>
        <w:t>注：可以视情况删除或添加项目。</w:t>
      </w:r>
      <w:r>
        <w:rPr>
          <w:rFonts w:ascii="Arial" w:hAnsi="Arial"/>
        </w:rPr>
        <w:t>]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  <w:tcBorders>
              <w:top w:val="nil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Default="007E3C43">
            <w:pPr>
              <w:pStyle w:val="12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ntellij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:rsidR="00D90EB8" w:rsidRDefault="00EE473C">
            <w:pPr>
              <w:pStyle w:val="12"/>
              <w:jc w:val="center"/>
            </w:pPr>
            <w:proofErr w:type="spellStart"/>
            <w:r>
              <w:t>Jetbrains</w:t>
            </w:r>
            <w:proofErr w:type="spellEnd"/>
          </w:p>
        </w:tc>
        <w:tc>
          <w:tcPr>
            <w:tcW w:w="900" w:type="dxa"/>
            <w:tcBorders>
              <w:top w:val="nil"/>
            </w:tcBorders>
          </w:tcPr>
          <w:p w:rsidR="00D90EB8" w:rsidRDefault="00EE473C">
            <w:pPr>
              <w:pStyle w:val="12"/>
              <w:jc w:val="center"/>
            </w:pPr>
            <w:r>
              <w:t>2018.3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测试覆盖监测器或</w:t>
            </w:r>
            <w:proofErr w:type="gramStart"/>
            <w:r>
              <w:rPr>
                <w:rFonts w:hint="eastAsia"/>
                <w:lang w:val="en-US"/>
              </w:rPr>
              <w:t>评价器</w:t>
            </w:r>
            <w:proofErr w:type="gramEnd"/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1"/>
        <w:tabs>
          <w:tab w:val="num" w:pos="360"/>
        </w:tabs>
      </w:pPr>
      <w:r>
        <w:br w:type="page"/>
      </w:r>
      <w:bookmarkStart w:id="15" w:name="_Toc498923563"/>
      <w:r>
        <w:rPr>
          <w:rFonts w:hint="eastAsia"/>
        </w:rPr>
        <w:lastRenderedPageBreak/>
        <w:t>资源</w:t>
      </w:r>
      <w:bookmarkEnd w:id="15"/>
    </w:p>
    <w:p w:rsidR="00D90EB8" w:rsidRDefault="00D90EB8">
      <w:pPr>
        <w:pStyle w:val="2"/>
        <w:tabs>
          <w:tab w:val="num" w:pos="360"/>
        </w:tabs>
      </w:pPr>
      <w:bookmarkStart w:id="16" w:name="_Toc498923564"/>
      <w:r>
        <w:rPr>
          <w:rFonts w:hint="eastAsia"/>
        </w:rPr>
        <w:t>角色</w:t>
      </w:r>
      <w:bookmarkEnd w:id="16"/>
    </w:p>
    <w:p w:rsidR="00D90EB8" w:rsidRDefault="00D90EB8" w:rsidP="00AA0989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测试经理，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proofErr w:type="gramStart"/>
            <w:r>
              <w:rPr>
                <w:rFonts w:hint="eastAsia"/>
                <w:lang w:val="en-US"/>
              </w:rPr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90EB8" w:rsidRDefault="00D90EB8">
      <w:pPr>
        <w:pStyle w:val="a9"/>
      </w:pPr>
    </w:p>
    <w:p w:rsidR="00D90EB8" w:rsidRDefault="00D90EB8">
      <w:pPr>
        <w:pStyle w:val="2"/>
        <w:tabs>
          <w:tab w:val="num" w:pos="360"/>
        </w:tabs>
      </w:pPr>
      <w:r>
        <w:br w:type="page"/>
      </w:r>
      <w:bookmarkStart w:id="17" w:name="_Toc498923565"/>
      <w:r>
        <w:rPr>
          <w:rFonts w:hint="eastAsia"/>
        </w:rPr>
        <w:lastRenderedPageBreak/>
        <w:t>系统</w:t>
      </w:r>
      <w:bookmarkEnd w:id="17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p w:rsidR="00D90EB8" w:rsidRDefault="00D90EB8">
      <w:pPr>
        <w:pStyle w:val="a9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</w:tbl>
    <w:p w:rsidR="00D90EB8" w:rsidRDefault="00D90EB8" w:rsidP="00085132">
      <w:pPr>
        <w:pStyle w:val="1"/>
        <w:tabs>
          <w:tab w:val="num" w:pos="360"/>
        </w:tabs>
      </w:pPr>
      <w:r>
        <w:br w:type="page"/>
      </w:r>
      <w:bookmarkStart w:id="18" w:name="_Toc498923566"/>
      <w:r>
        <w:rPr>
          <w:rFonts w:hint="eastAsia"/>
        </w:rPr>
        <w:lastRenderedPageBreak/>
        <w:t>项目里程碑</w:t>
      </w:r>
      <w:bookmarkEnd w:id="1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>
        <w:tc>
          <w:tcPr>
            <w:tcW w:w="3078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</w:tbl>
    <w:p w:rsidR="00D90EB8" w:rsidRDefault="00D90EB8">
      <w:pPr>
        <w:pStyle w:val="a9"/>
      </w:pP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19" w:name="_Toc498923567"/>
      <w:r>
        <w:rPr>
          <w:rFonts w:hint="eastAsia"/>
        </w:rPr>
        <w:lastRenderedPageBreak/>
        <w:t>可交付工件</w:t>
      </w:r>
      <w:bookmarkEnd w:id="19"/>
    </w:p>
    <w:p w:rsidR="00D90EB8" w:rsidRDefault="00D90EB8">
      <w:pPr>
        <w:pStyle w:val="2"/>
        <w:tabs>
          <w:tab w:val="num" w:pos="360"/>
        </w:tabs>
      </w:pPr>
      <w:bookmarkStart w:id="20" w:name="_Toc498923568"/>
      <w:r>
        <w:rPr>
          <w:rFonts w:hint="eastAsia"/>
        </w:rPr>
        <w:t>测试模型</w:t>
      </w:r>
      <w:bookmarkEnd w:id="20"/>
    </w:p>
    <w:p w:rsidR="007E3C43" w:rsidRPr="007E3C43" w:rsidRDefault="007E3C43" w:rsidP="007E3C43">
      <w:pPr>
        <w:ind w:left="720"/>
      </w:pPr>
      <w:r>
        <w:rPr>
          <w:rFonts w:hint="eastAsia"/>
        </w:rPr>
        <w:t>无。</w:t>
      </w:r>
    </w:p>
    <w:p w:rsidR="00D90EB8" w:rsidRDefault="00D90EB8">
      <w:pPr>
        <w:pStyle w:val="2"/>
        <w:numPr>
          <w:ilvl w:val="1"/>
          <w:numId w:val="1"/>
        </w:numPr>
      </w:pPr>
      <w:bookmarkStart w:id="21" w:name="_Toc498923569"/>
      <w:r>
        <w:rPr>
          <w:rFonts w:hint="eastAsia"/>
        </w:rPr>
        <w:t>测试日志</w:t>
      </w:r>
      <w:bookmarkEnd w:id="21"/>
    </w:p>
    <w:p w:rsidR="00D90EB8" w:rsidRDefault="00D90EB8">
      <w:pPr>
        <w:pStyle w:val="a9"/>
        <w:rPr>
          <w:rFonts w:ascii="Times New Roman"/>
        </w:rPr>
      </w:pPr>
      <w:r>
        <w:rPr>
          <w:rFonts w:ascii="Times New Roman"/>
        </w:rPr>
        <w:t xml:space="preserve"> </w:t>
      </w:r>
      <w:r w:rsidR="00F77406">
        <w:rPr>
          <w:rFonts w:ascii="Times New Roman" w:hint="eastAsia"/>
        </w:rPr>
        <w:t>目前仅进行了黑盒测试。未发现缺陷。</w:t>
      </w:r>
    </w:p>
    <w:p w:rsidR="00D90EB8" w:rsidRDefault="00D90EB8">
      <w:pPr>
        <w:pStyle w:val="2"/>
        <w:numPr>
          <w:ilvl w:val="1"/>
          <w:numId w:val="1"/>
        </w:numPr>
      </w:pPr>
      <w:bookmarkStart w:id="22" w:name="_Toc498923570"/>
      <w:r>
        <w:rPr>
          <w:rFonts w:hint="eastAsia"/>
        </w:rPr>
        <w:t>缺陷报告</w:t>
      </w:r>
      <w:bookmarkEnd w:id="22"/>
    </w:p>
    <w:p w:rsidR="00D90EB8" w:rsidRDefault="00F77406" w:rsidP="00F77406">
      <w:pPr>
        <w:ind w:left="720"/>
      </w:pPr>
      <w:r>
        <w:rPr>
          <w:rFonts w:hint="eastAsia"/>
        </w:rPr>
        <w:t>尚未发现缺陷。</w:t>
      </w: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23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23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4FB" w:rsidRDefault="009634FB">
      <w:r>
        <w:separator/>
      </w:r>
    </w:p>
  </w:endnote>
  <w:endnote w:type="continuationSeparator" w:id="0">
    <w:p w:rsidR="009634FB" w:rsidRDefault="009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25E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5E9" w:rsidRDefault="00B825E9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5E9" w:rsidRDefault="00B825E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5E9" w:rsidRDefault="00B825E9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B825E9" w:rsidRDefault="00B825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4FB" w:rsidRDefault="009634FB">
      <w:r>
        <w:separator/>
      </w:r>
    </w:p>
  </w:footnote>
  <w:footnote w:type="continuationSeparator" w:id="0">
    <w:p w:rsidR="009634FB" w:rsidRDefault="00963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E9" w:rsidRDefault="00B825E9">
    <w:pPr>
      <w:rPr>
        <w:sz w:val="24"/>
      </w:rPr>
    </w:pPr>
  </w:p>
  <w:p w:rsidR="00B825E9" w:rsidRDefault="00B825E9">
    <w:pPr>
      <w:pBdr>
        <w:top w:val="single" w:sz="6" w:space="1" w:color="auto"/>
      </w:pBdr>
      <w:rPr>
        <w:sz w:val="24"/>
      </w:rPr>
    </w:pPr>
  </w:p>
  <w:p w:rsidR="00B825E9" w:rsidRDefault="00B825E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B825E9" w:rsidRDefault="00B825E9">
    <w:pPr>
      <w:pBdr>
        <w:bottom w:val="single" w:sz="6" w:space="1" w:color="auto"/>
      </w:pBdr>
      <w:jc w:val="right"/>
      <w:rPr>
        <w:sz w:val="24"/>
      </w:rPr>
    </w:pPr>
  </w:p>
  <w:p w:rsidR="00B825E9" w:rsidRDefault="00B825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25E9">
      <w:tc>
        <w:tcPr>
          <w:tcW w:w="6379" w:type="dxa"/>
        </w:tcPr>
        <w:p w:rsidR="00B825E9" w:rsidRDefault="00B825E9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Pr="00CB0C1F"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简易</w:t>
          </w:r>
          <w:r>
            <w:rPr>
              <w:rFonts w:ascii="Times New Roman" w:hint="eastAsia"/>
            </w:rPr>
            <w:t>Java</w:t>
          </w:r>
          <w:r>
            <w:rPr>
              <w:rFonts w:ascii="Times New Roman" w:hint="eastAsia"/>
            </w:rPr>
            <w:t>计算器</w:t>
          </w:r>
          <w:r w:rsidRPr="00CB0C1F"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:rsidR="00B825E9" w:rsidRDefault="00B825E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B825E9">
      <w:tc>
        <w:tcPr>
          <w:tcW w:w="6379" w:type="dxa"/>
        </w:tcPr>
        <w:p w:rsidR="00B825E9" w:rsidRDefault="00B825E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825E9" w:rsidRDefault="00B825E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B825E9">
      <w:tc>
        <w:tcPr>
          <w:tcW w:w="9558" w:type="dxa"/>
          <w:gridSpan w:val="2"/>
        </w:tcPr>
        <w:p w:rsidR="00B825E9" w:rsidRDefault="00B825E9">
          <w:r>
            <w:rPr>
              <w:rFonts w:ascii="Times New Roman"/>
              <w:noProof/>
            </w:rPr>
            <w:t>&lt;document identifier&gt;</w:t>
          </w:r>
        </w:p>
      </w:tc>
    </w:tr>
  </w:tbl>
  <w:p w:rsidR="00B825E9" w:rsidRDefault="00B825E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  <w:num w:numId="1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1F"/>
    <w:rsid w:val="00017FED"/>
    <w:rsid w:val="00085132"/>
    <w:rsid w:val="00147CCC"/>
    <w:rsid w:val="00265BEF"/>
    <w:rsid w:val="002D24F2"/>
    <w:rsid w:val="00354A18"/>
    <w:rsid w:val="00374C62"/>
    <w:rsid w:val="0039534E"/>
    <w:rsid w:val="00414BB7"/>
    <w:rsid w:val="00421C10"/>
    <w:rsid w:val="00425173"/>
    <w:rsid w:val="00470395"/>
    <w:rsid w:val="004F541C"/>
    <w:rsid w:val="005233C6"/>
    <w:rsid w:val="005A4500"/>
    <w:rsid w:val="00666201"/>
    <w:rsid w:val="006C05B2"/>
    <w:rsid w:val="00753AAA"/>
    <w:rsid w:val="007D2C92"/>
    <w:rsid w:val="007D66B9"/>
    <w:rsid w:val="007E02D8"/>
    <w:rsid w:val="007E3C43"/>
    <w:rsid w:val="00807730"/>
    <w:rsid w:val="00876260"/>
    <w:rsid w:val="00887520"/>
    <w:rsid w:val="009072B1"/>
    <w:rsid w:val="00927BE3"/>
    <w:rsid w:val="009634FB"/>
    <w:rsid w:val="009D448A"/>
    <w:rsid w:val="00A678CD"/>
    <w:rsid w:val="00A74835"/>
    <w:rsid w:val="00A9621E"/>
    <w:rsid w:val="00AA0989"/>
    <w:rsid w:val="00B825E9"/>
    <w:rsid w:val="00BF44C2"/>
    <w:rsid w:val="00CB0C1F"/>
    <w:rsid w:val="00CD1DDA"/>
    <w:rsid w:val="00D315C6"/>
    <w:rsid w:val="00D51F6E"/>
    <w:rsid w:val="00D76AE6"/>
    <w:rsid w:val="00D90EB8"/>
    <w:rsid w:val="00DB4BF6"/>
    <w:rsid w:val="00E47623"/>
    <w:rsid w:val="00EA3177"/>
    <w:rsid w:val="00EB3FEA"/>
    <w:rsid w:val="00EC5B37"/>
    <w:rsid w:val="00EE473C"/>
    <w:rsid w:val="00F2671A"/>
    <w:rsid w:val="00F77406"/>
    <w:rsid w:val="00F9798B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6848B"/>
  <w15:chartTrackingRefBased/>
  <w15:docId w15:val="{23C461F2-FD4F-4D67-A521-262AB51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876260"/>
    <w:pPr>
      <w:ind w:firstLineChars="200" w:firstLine="420"/>
    </w:pPr>
  </w:style>
  <w:style w:type="paragraph" w:styleId="af4">
    <w:name w:val="Balloon Text"/>
    <w:basedOn w:val="a"/>
    <w:link w:val="af5"/>
    <w:rsid w:val="002D24F2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rsid w:val="002D24F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54</TotalTime>
  <Pages>19</Pages>
  <Words>831</Words>
  <Characters>4737</Characters>
  <Application>Microsoft Office Word</Application>
  <DocSecurity>0</DocSecurity>
  <Lines>39</Lines>
  <Paragraphs>11</Paragraphs>
  <ScaleCrop>false</ScaleCrop>
  <Company>&lt;公司名称&gt;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汪喆昊</dc:creator>
  <cp:keywords/>
  <cp:lastModifiedBy>喆昊 汪</cp:lastModifiedBy>
  <cp:revision>39</cp:revision>
  <cp:lastPrinted>1999-10-18T09:22:00Z</cp:lastPrinted>
  <dcterms:created xsi:type="dcterms:W3CDTF">2019-04-12T09:21:00Z</dcterms:created>
  <dcterms:modified xsi:type="dcterms:W3CDTF">2019-04-13T13:58:00Z</dcterms:modified>
</cp:coreProperties>
</file>